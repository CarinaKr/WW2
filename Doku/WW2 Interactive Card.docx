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8F7" w:rsidRDefault="00F53A39">
      <w:pPr>
        <w:rPr>
          <w:sz w:val="24"/>
          <w:szCs w:val="24"/>
          <w:u w:val="single"/>
        </w:rPr>
      </w:pPr>
      <w:r w:rsidRPr="00F53A39">
        <w:rPr>
          <w:sz w:val="24"/>
          <w:szCs w:val="24"/>
          <w:u w:val="single"/>
        </w:rPr>
        <w:t>WW2 Interactive Card</w:t>
      </w:r>
    </w:p>
    <w:p w:rsidR="00F53A39" w:rsidRDefault="00F53A39">
      <w:pPr>
        <w:rPr>
          <w:lang w:val="en-GB"/>
        </w:rPr>
      </w:pPr>
      <w:r>
        <w:t xml:space="preserve">The </w:t>
      </w:r>
      <w:r>
        <w:rPr>
          <w:lang w:val="en-GB"/>
        </w:rPr>
        <w:t>motivation behind this project was to develop our own skills in implementing databases into a web application</w:t>
      </w:r>
      <w:r w:rsidR="00570B7D">
        <w:rPr>
          <w:lang w:val="en-GB"/>
        </w:rPr>
        <w:t>s</w:t>
      </w:r>
      <w:r>
        <w:rPr>
          <w:lang w:val="en-GB"/>
        </w:rPr>
        <w:t xml:space="preserve">. </w:t>
      </w:r>
    </w:p>
    <w:p w:rsidR="00F53A39" w:rsidRDefault="00F53A39">
      <w:pPr>
        <w:rPr>
          <w:lang w:val="en-GB"/>
        </w:rPr>
      </w:pPr>
      <w:r>
        <w:rPr>
          <w:lang w:val="en-GB"/>
        </w:rPr>
        <w:t xml:space="preserve">For this we chose to create an interactive card about a variety of events during world war two. The user should be able to choose a certain year of the war and get a good overview of what battles, operations and division movements have been happening during that time. Also the user should be able to very easily get more information on any of the displayed events. To do this, we implemented an interactive slider, </w:t>
      </w:r>
      <w:r w:rsidR="00570B7D">
        <w:rPr>
          <w:lang w:val="en-GB"/>
        </w:rPr>
        <w:t>with</w:t>
      </w:r>
      <w:r>
        <w:rPr>
          <w:lang w:val="en-GB"/>
        </w:rPr>
        <w:t xml:space="preserve"> which the user can choose the year, and an interactive card which displays the events. </w:t>
      </w:r>
      <w:r w:rsidR="00570B7D">
        <w:rPr>
          <w:lang w:val="en-GB"/>
        </w:rPr>
        <w:t>C</w:t>
      </w:r>
      <w:r>
        <w:rPr>
          <w:lang w:val="en-GB"/>
        </w:rPr>
        <w:t xml:space="preserve">licking on a certain event, a popup is shown, with extra information on the given battle, operation or division. </w:t>
      </w:r>
    </w:p>
    <w:p w:rsidR="00F53A39" w:rsidRPr="00F53A39" w:rsidRDefault="00F53A39">
      <w:r>
        <w:rPr>
          <w:lang w:val="en-GB"/>
        </w:rPr>
        <w:t>All this is programmed with HTML, CSS, PHP, JavaScript and an SQL Database.</w:t>
      </w:r>
      <w:bookmarkStart w:id="0" w:name="_GoBack"/>
      <w:bookmarkEnd w:id="0"/>
    </w:p>
    <w:sectPr w:rsidR="00F53A39" w:rsidRPr="00F53A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39"/>
    <w:rsid w:val="00382FE0"/>
    <w:rsid w:val="0045521E"/>
    <w:rsid w:val="004D73C5"/>
    <w:rsid w:val="00570B7D"/>
    <w:rsid w:val="007F57A9"/>
    <w:rsid w:val="00F53A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7935"/>
  <w15:chartTrackingRefBased/>
  <w15:docId w15:val="{5A530FCF-5403-41F6-9956-3F7A2CC8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27E13-7996-4BFC-A9C1-D3FE4F59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E3B4A58B</Template>
  <TotalTime>0</TotalTime>
  <Pages>1</Pages>
  <Words>144</Words>
  <Characters>693</Characters>
  <Application>Microsoft Office Word</Application>
  <DocSecurity>0</DocSecurity>
  <Lines>11</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Krafft, Carina Edith</dc:creator>
  <cp:keywords/>
  <dc:description/>
  <cp:lastModifiedBy>Krafft, Carina Edith</cp:lastModifiedBy>
  <cp:revision>2</cp:revision>
  <dcterms:created xsi:type="dcterms:W3CDTF">2017-06-08T07:09:00Z</dcterms:created>
  <dcterms:modified xsi:type="dcterms:W3CDTF">2017-06-08T08:11:00Z</dcterms:modified>
</cp:coreProperties>
</file>